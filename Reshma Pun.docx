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Pr="006237F8" w:rsidRDefault="001F6D16">
      <w:pPr>
        <w:pStyle w:val="Title"/>
        <w:rPr>
          <w:b/>
        </w:rPr>
      </w:pPr>
      <w:sdt>
        <w:sdtPr>
          <w:rPr>
            <w:b/>
          </w:rPr>
          <w:alias w:val="Enter your name:"/>
          <w:tag w:val=""/>
          <w:id w:val="-328297061"/>
          <w:placeholder>
            <w:docPart w:val="E5D5821FB9A84A838F593BCE4CDD215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CA5863" w:rsidRPr="006237F8">
            <w:rPr>
              <w:b/>
            </w:rPr>
            <w:t>Reshma Pun</w:t>
          </w:r>
        </w:sdtContent>
      </w:sdt>
    </w:p>
    <w:p w:rsidR="00CA5863" w:rsidRDefault="00CA5863">
      <w:r w:rsidRPr="002B5F78">
        <w:rPr>
          <w:color w:val="000000" w:themeColor="text1"/>
        </w:rPr>
        <w:t xml:space="preserve">Dehradun,  India  </w:t>
      </w:r>
      <w:r w:rsidR="007D00B3">
        <w:t>|</w:t>
      </w:r>
      <w:r>
        <w:t xml:space="preserve"> </w:t>
      </w:r>
      <w:r w:rsidR="007D00B3">
        <w:t> </w:t>
      </w:r>
      <w:hyperlink r:id="rId7" w:history="1">
        <w:r w:rsidRPr="002B5F78">
          <w:rPr>
            <w:rStyle w:val="Hyperlink"/>
            <w:color w:val="0070C0"/>
          </w:rPr>
          <w:t>reshmapun2004@gmail.com</w:t>
        </w:r>
      </w:hyperlink>
    </w:p>
    <w:p w:rsidR="00394A6D" w:rsidRPr="002B5F78" w:rsidRDefault="00CA5863">
      <w:pPr>
        <w:pStyle w:val="Heading1"/>
        <w:rPr>
          <w:rFonts w:ascii="Times New Roman" w:hAnsi="Times New Roman" w:cs="Times New Roman"/>
          <w:color w:val="000000" w:themeColor="text1"/>
        </w:rPr>
      </w:pPr>
      <w:r>
        <w:t xml:space="preserve"> </w:t>
      </w:r>
      <w:r w:rsidRPr="002B5F78">
        <w:rPr>
          <w:rFonts w:ascii="Times New Roman" w:hAnsi="Times New Roman" w:cs="Times New Roman"/>
          <w:color w:val="000000" w:themeColor="text1"/>
        </w:rPr>
        <w:t>Career Objective</w:t>
      </w:r>
    </w:p>
    <w:p w:rsidR="00CA5863" w:rsidRPr="002B5F78" w:rsidRDefault="00CA5863" w:rsidP="006237F8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F78">
        <w:rPr>
          <w:rFonts w:ascii="Times New Roman" w:hAnsi="Times New Roman" w:cs="Times New Roman"/>
          <w:color w:val="000000" w:themeColor="text1"/>
          <w:sz w:val="24"/>
          <w:szCs w:val="24"/>
        </w:rPr>
        <w:t>Motivated and well-groomed BCA graduate with a strong interest in aviation and customer service, seeking a cabin crew position to begin my professional journey. I bring excellent communication skills, a calm attitude, and a genuine passion for helping people. Eager to contribute to creating a safe, pleasant, and memorable travel experience for passengers while upholding the airline’s high standards.</w:t>
      </w:r>
    </w:p>
    <w:p w:rsidR="006237F8" w:rsidRPr="002B5F78" w:rsidRDefault="006237F8" w:rsidP="006237F8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CA5863" w:rsidRPr="002B5F78" w:rsidRDefault="00CA5863" w:rsidP="00CA586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5F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Personal Details:</w:t>
      </w:r>
    </w:p>
    <w:p w:rsidR="00CA5863" w:rsidRPr="00CA5863" w:rsidRDefault="00CA5863" w:rsidP="00CA586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A5863"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t></w:t>
      </w:r>
      <w:r w:rsidRPr="00CA586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 </w:t>
      </w:r>
      <w:r w:rsidRPr="00CA586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Date of Birth: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[31/05/2004</w:t>
      </w:r>
      <w:r w:rsidRPr="00CA586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]</w:t>
      </w:r>
    </w:p>
    <w:p w:rsidR="00CA5863" w:rsidRPr="00CA5863" w:rsidRDefault="00CA5863" w:rsidP="00CA586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A5863"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t></w:t>
      </w:r>
      <w:r w:rsidRPr="00CA586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 </w:t>
      </w:r>
      <w:r w:rsidRPr="00CA586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Languages Known: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[</w:t>
      </w:r>
      <w:r w:rsidRPr="00CA586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English, Hindi, Nepali]</w:t>
      </w:r>
    </w:p>
    <w:p w:rsidR="00CA5863" w:rsidRPr="00CA5863" w:rsidRDefault="00CA5863" w:rsidP="00CA586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A5863"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t></w:t>
      </w:r>
      <w:r w:rsidRPr="00CA586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Phone</w:t>
      </w:r>
      <w:r w:rsidRPr="00CA586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 xml:space="preserve"> Number: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[8006725461</w:t>
      </w:r>
      <w:r w:rsidRPr="00CA586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]</w:t>
      </w:r>
    </w:p>
    <w:p w:rsidR="00394A6D" w:rsidRPr="002B5F78" w:rsidRDefault="001F6D16" w:rsidP="00CA5863">
      <w:pPr>
        <w:pStyle w:val="Heading1"/>
        <w:tabs>
          <w:tab w:val="left" w:pos="2916"/>
        </w:tabs>
        <w:rPr>
          <w:color w:val="000000" w:themeColor="text1"/>
        </w:rPr>
      </w:pPr>
      <w:sdt>
        <w:sdtPr>
          <w:rPr>
            <w:color w:val="000000" w:themeColor="text1"/>
          </w:rPr>
          <w:alias w:val="Education:"/>
          <w:tag w:val="Education:"/>
          <w:id w:val="1513793667"/>
          <w:placeholder>
            <w:docPart w:val="638833B63BA44DAB99D0F196E717055D"/>
          </w:placeholder>
          <w:temporary/>
          <w:showingPlcHdr/>
          <w15:appearance w15:val="hidden"/>
        </w:sdtPr>
        <w:sdtEndPr/>
        <w:sdtContent>
          <w:r w:rsidR="007D00B3" w:rsidRPr="002B5F78">
            <w:rPr>
              <w:color w:val="000000" w:themeColor="text1"/>
            </w:rPr>
            <w:t>Education</w:t>
          </w:r>
        </w:sdtContent>
      </w:sdt>
      <w:r w:rsidR="00CA5863" w:rsidRPr="002B5F78">
        <w:rPr>
          <w:color w:val="000000" w:themeColor="text1"/>
        </w:rPr>
        <w:tab/>
      </w:r>
    </w:p>
    <w:p w:rsidR="00CA5863" w:rsidRDefault="00CA5863" w:rsidP="00CA5863">
      <w:pPr>
        <w:pStyle w:val="Heading1"/>
        <w:tabs>
          <w:tab w:val="left" w:pos="2916"/>
        </w:tabs>
      </w:pPr>
    </w:p>
    <w:tbl>
      <w:tblPr>
        <w:tblStyle w:val="TableGridLight"/>
        <w:tblW w:w="10025" w:type="dxa"/>
        <w:tblLook w:val="04A0" w:firstRow="1" w:lastRow="0" w:firstColumn="1" w:lastColumn="0" w:noHBand="0" w:noVBand="1"/>
      </w:tblPr>
      <w:tblGrid>
        <w:gridCol w:w="4716"/>
        <w:gridCol w:w="3843"/>
        <w:gridCol w:w="1466"/>
      </w:tblGrid>
      <w:tr w:rsidR="00CA5863" w:rsidRPr="00CA5863" w:rsidTr="006237F8">
        <w:trPr>
          <w:trHeight w:val="436"/>
        </w:trPr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 w:rsidRPr="00CA586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Degree/Certificate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 w:rsidRPr="00CA586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Institution Name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 w:rsidRPr="00CA586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Year</w:t>
            </w:r>
          </w:p>
        </w:tc>
      </w:tr>
      <w:tr w:rsidR="00CA5863" w:rsidRPr="00CA5863" w:rsidTr="006237F8">
        <w:trPr>
          <w:trHeight w:val="436"/>
        </w:trPr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CA586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Bachelor of Computer Applications (BCA)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   </w:t>
            </w:r>
            <w:r w:rsidRPr="00CA586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Graphic Era Deemed University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2022–2025</w:t>
            </w:r>
          </w:p>
        </w:tc>
      </w:tr>
      <w:tr w:rsidR="00CA5863" w:rsidRPr="00CA5863" w:rsidTr="006237F8">
        <w:trPr>
          <w:trHeight w:val="417"/>
        </w:trPr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CA586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12th (Commerce)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         K.V .BIRPUR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 2022</w:t>
            </w:r>
          </w:p>
        </w:tc>
      </w:tr>
      <w:tr w:rsidR="00CA5863" w:rsidRPr="00CA5863" w:rsidTr="006237F8">
        <w:trPr>
          <w:trHeight w:val="436"/>
        </w:trPr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CA586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10th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         K.V.BIRPUR</w:t>
            </w:r>
          </w:p>
        </w:tc>
        <w:tc>
          <w:tcPr>
            <w:tcW w:w="0" w:type="auto"/>
            <w:hideMark/>
          </w:tcPr>
          <w:p w:rsidR="00CA5863" w:rsidRPr="00CA5863" w:rsidRDefault="00CA5863" w:rsidP="00CA586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 2020</w:t>
            </w:r>
          </w:p>
        </w:tc>
      </w:tr>
    </w:tbl>
    <w:sdt>
      <w:sdtPr>
        <w:rPr>
          <w:rFonts w:ascii="Times New Roman" w:hAnsi="Times New Roman" w:cs="Times New Roman"/>
        </w:rPr>
        <w:alias w:val="Experience:"/>
        <w:tag w:val="Experience:"/>
        <w:id w:val="1494989950"/>
        <w:placeholder>
          <w:docPart w:val="556014AEBBF64202B93BABC90E0D8502"/>
        </w:placeholder>
        <w:temporary/>
        <w:showingPlcHdr/>
        <w15:appearance w15:val="hidden"/>
      </w:sdtPr>
      <w:sdtEndPr/>
      <w:sdtContent>
        <w:p w:rsidR="00394A6D" w:rsidRPr="006237F8" w:rsidRDefault="007D00B3">
          <w:pPr>
            <w:pStyle w:val="Heading1"/>
            <w:rPr>
              <w:rFonts w:ascii="Times New Roman" w:hAnsi="Times New Roman" w:cs="Times New Roman"/>
            </w:rPr>
          </w:pPr>
          <w:r w:rsidRPr="002B5F78">
            <w:rPr>
              <w:rFonts w:ascii="Times New Roman" w:hAnsi="Times New Roman" w:cs="Times New Roman"/>
              <w:color w:val="000000" w:themeColor="text1"/>
            </w:rPr>
            <w:t>Experience</w:t>
          </w:r>
        </w:p>
      </w:sdtContent>
    </w:sdt>
    <w:p w:rsidR="00C0534D" w:rsidRPr="00C0534D" w:rsidRDefault="00C0534D" w:rsidP="00C053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053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Campus Am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bassador – [Graphic era deemed university</w:t>
      </w:r>
      <w:r w:rsidRPr="00C053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]</w:t>
      </w:r>
      <w:r w:rsidRPr="00C0534D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N" w:eastAsia="en-IN"/>
        </w:rPr>
        <w:t>Jan 2024 – may 2025</w:t>
      </w:r>
    </w:p>
    <w:p w:rsidR="00C0534D" w:rsidRPr="002B5F78" w:rsidRDefault="00C0534D" w:rsidP="00C0534D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Acted as the first point of contact for prospective students and parents, handling queries related to admissions, courses, and campus life.</w:t>
      </w:r>
    </w:p>
    <w:p w:rsidR="00C0534D" w:rsidRPr="002B5F78" w:rsidRDefault="00C0534D" w:rsidP="00C0534D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Represented the university at seminars, events, and webinars with professionalism and enthusiasm.</w:t>
      </w:r>
    </w:p>
    <w:p w:rsidR="00C0534D" w:rsidRPr="002B5F78" w:rsidRDefault="00C0534D" w:rsidP="00C0534D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Provided customer service support by guiding students through processes, resolving concerns, and sharing timely updates.</w:t>
      </w:r>
    </w:p>
    <w:p w:rsidR="00C0534D" w:rsidRPr="002B5F78" w:rsidRDefault="00C0534D" w:rsidP="006237F8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Developed strong communication, problem-solving, and interpersonal skills.</w:t>
      </w:r>
    </w:p>
    <w:p w:rsidR="00C0534D" w:rsidRPr="002B5F78" w:rsidRDefault="00C0534D" w:rsidP="00C0534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B5F78">
        <w:rPr>
          <w:rStyle w:val="Strong"/>
          <w:rFonts w:ascii="Times New Roman" w:hAnsi="Times New Roman" w:cs="Times New Roman"/>
          <w:bCs w:val="0"/>
          <w:color w:val="000000" w:themeColor="text1"/>
        </w:rPr>
        <w:t>Key Skills</w:t>
      </w:r>
    </w:p>
    <w:p w:rsidR="00C0534D" w:rsidRPr="002B5F78" w:rsidRDefault="00C0534D" w:rsidP="00C0534D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2B5F78">
        <w:rPr>
          <w:color w:val="000000" w:themeColor="text1"/>
        </w:rPr>
        <w:t>Excellent Communication and Interpersonal Skills</w:t>
      </w:r>
    </w:p>
    <w:p w:rsidR="00C0534D" w:rsidRPr="002B5F78" w:rsidRDefault="00C0534D" w:rsidP="00C0534D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2B5F78">
        <w:rPr>
          <w:color w:val="000000" w:themeColor="text1"/>
        </w:rPr>
        <w:t>Strong Customer Service Orientation</w:t>
      </w:r>
    </w:p>
    <w:p w:rsidR="00C0534D" w:rsidRPr="002B5F78" w:rsidRDefault="00C0534D" w:rsidP="00C0534D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2B5F78">
        <w:rPr>
          <w:color w:val="000000" w:themeColor="text1"/>
        </w:rPr>
        <w:t>Teamwork and Collaboration</w:t>
      </w:r>
    </w:p>
    <w:p w:rsidR="00C0534D" w:rsidRPr="002B5F78" w:rsidRDefault="00C0534D" w:rsidP="00C0534D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Public Speaking and Presentation</w:t>
      </w:r>
    </w:p>
    <w:p w:rsidR="00C0534D" w:rsidRPr="002B5F78" w:rsidRDefault="00C0534D" w:rsidP="00C0534D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Time Management and Multitasking </w:t>
      </w:r>
    </w:p>
    <w:p w:rsidR="00C0534D" w:rsidRPr="002B5F78" w:rsidRDefault="00C0534D" w:rsidP="006237F8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Adaptability in Fast-paced Environments</w:t>
      </w:r>
    </w:p>
    <w:p w:rsidR="00C0534D" w:rsidRPr="002B5F78" w:rsidRDefault="00C0534D" w:rsidP="00C0534D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B5F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Basic Technical Knowledge (IT-friendly and tech-aware)</w:t>
      </w:r>
    </w:p>
    <w:p w:rsidR="006237F8" w:rsidRPr="006237F8" w:rsidRDefault="006237F8" w:rsidP="006237F8">
      <w:pPr>
        <w:pStyle w:val="Heading3"/>
        <w:rPr>
          <w:rFonts w:ascii="Times New Roman" w:hAnsi="Times New Roman" w:cs="Times New Roman"/>
        </w:rPr>
      </w:pPr>
      <w:r w:rsidRPr="006237F8">
        <w:rPr>
          <w:rStyle w:val="Strong"/>
          <w:rFonts w:ascii="Times New Roman" w:hAnsi="Times New Roman" w:cs="Times New Roman"/>
          <w:bCs w:val="0"/>
        </w:rPr>
        <w:t>Hobbies &amp; Interests</w:t>
      </w:r>
    </w:p>
    <w:p w:rsidR="006237F8" w:rsidRPr="002B5F78" w:rsidRDefault="006237F8" w:rsidP="006237F8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2B5F78">
        <w:rPr>
          <w:color w:val="000000" w:themeColor="text1"/>
        </w:rPr>
        <w:t>Traveling and Exploring Cultures</w:t>
      </w:r>
      <w:r w:rsidRPr="002B5F78">
        <w:rPr>
          <w:color w:val="000000" w:themeColor="text1"/>
        </w:rPr>
        <w:t xml:space="preserve"> , Dancing,  </w:t>
      </w:r>
      <w:r w:rsidRPr="002B5F78">
        <w:rPr>
          <w:color w:val="000000" w:themeColor="text1"/>
        </w:rPr>
        <w:t>Public Speaking and Communication</w:t>
      </w:r>
    </w:p>
    <w:p w:rsidR="006237F8" w:rsidRPr="006237F8" w:rsidRDefault="006237F8" w:rsidP="006237F8">
      <w:pPr>
        <w:pStyle w:val="Heading3"/>
        <w:rPr>
          <w:rFonts w:ascii="Times New Roman" w:hAnsi="Times New Roman" w:cs="Times New Roman"/>
        </w:rPr>
      </w:pPr>
      <w:r w:rsidRPr="006237F8">
        <w:rPr>
          <w:rStyle w:val="Strong"/>
          <w:rFonts w:ascii="Times New Roman" w:hAnsi="Times New Roman" w:cs="Times New Roman"/>
          <w:bCs w:val="0"/>
        </w:rPr>
        <w:t>Declaration</w:t>
      </w:r>
    </w:p>
    <w:p w:rsidR="006237F8" w:rsidRPr="002B5F78" w:rsidRDefault="006237F8" w:rsidP="006237F8">
      <w:pPr>
        <w:pStyle w:val="NormalWeb"/>
        <w:rPr>
          <w:color w:val="000000" w:themeColor="text1"/>
        </w:rPr>
      </w:pPr>
      <w:r w:rsidRPr="002B5F78">
        <w:rPr>
          <w:color w:val="000000" w:themeColor="text1"/>
        </w:rPr>
        <w:t>I hereby declare that all the information provided above is true to the best of my knowledge and belief.</w:t>
      </w:r>
    </w:p>
    <w:p w:rsidR="006237F8" w:rsidRDefault="006237F8" w:rsidP="006237F8">
      <w:pPr>
        <w:pStyle w:val="NormalWeb"/>
      </w:pPr>
      <w:r w:rsidRPr="002B5F78">
        <w:rPr>
          <w:rStyle w:val="Strong"/>
          <w:color w:val="000000" w:themeColor="text1"/>
        </w:rPr>
        <w:t>Place:</w:t>
      </w:r>
      <w:r w:rsidRPr="002B5F78">
        <w:rPr>
          <w:color w:val="000000" w:themeColor="text1"/>
        </w:rPr>
        <w:t xml:space="preserve"> [Dehradun</w:t>
      </w:r>
      <w:r w:rsidRPr="002B5F78">
        <w:rPr>
          <w:color w:val="000000" w:themeColor="text1"/>
        </w:rPr>
        <w:t>]</w:t>
      </w:r>
      <w:r w:rsidRPr="002B5F78">
        <w:rPr>
          <w:color w:val="000000" w:themeColor="text1"/>
        </w:rPr>
        <w:br/>
      </w:r>
      <w:r w:rsidRPr="002B5F78">
        <w:rPr>
          <w:rStyle w:val="Strong"/>
          <w:color w:val="000000" w:themeColor="text1"/>
        </w:rPr>
        <w:t>Signature:</w:t>
      </w:r>
      <w:r w:rsidRPr="002B5F78">
        <w:rPr>
          <w:color w:val="000000" w:themeColor="text1"/>
        </w:rPr>
        <w:t xml:space="preserve"> [Reshma pun</w:t>
      </w:r>
      <w:r w:rsidRPr="002B5F78">
        <w:rPr>
          <w:color w:val="000000" w:themeColor="text1"/>
        </w:rPr>
        <w:t>]</w:t>
      </w:r>
    </w:p>
    <w:sectPr w:rsidR="006237F8" w:rsidSect="006237F8">
      <w:footerReference w:type="default" r:id="rId8"/>
      <w:pgSz w:w="12240" w:h="20160" w:code="5"/>
      <w:pgMar w:top="1008" w:right="1008" w:bottom="1152" w:left="100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D16" w:rsidRDefault="001F6D16">
      <w:pPr>
        <w:spacing w:after="0"/>
      </w:pPr>
      <w:r>
        <w:separator/>
      </w:r>
    </w:p>
  </w:endnote>
  <w:endnote w:type="continuationSeparator" w:id="0">
    <w:p w:rsidR="001F6D16" w:rsidRDefault="001F6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F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D16" w:rsidRDefault="001F6D16">
      <w:pPr>
        <w:spacing w:after="0"/>
      </w:pPr>
      <w:r>
        <w:separator/>
      </w:r>
    </w:p>
  </w:footnote>
  <w:footnote w:type="continuationSeparator" w:id="0">
    <w:p w:rsidR="001F6D16" w:rsidRDefault="001F6D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453D43"/>
    <w:multiLevelType w:val="multilevel"/>
    <w:tmpl w:val="F1B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893366"/>
    <w:multiLevelType w:val="multilevel"/>
    <w:tmpl w:val="73DA0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F00ED"/>
    <w:multiLevelType w:val="multilevel"/>
    <w:tmpl w:val="73DA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63"/>
    <w:rsid w:val="001F6D16"/>
    <w:rsid w:val="002B5F78"/>
    <w:rsid w:val="00374627"/>
    <w:rsid w:val="00394A6D"/>
    <w:rsid w:val="003F19B9"/>
    <w:rsid w:val="004476A1"/>
    <w:rsid w:val="005114E7"/>
    <w:rsid w:val="005E5E55"/>
    <w:rsid w:val="00616068"/>
    <w:rsid w:val="006237F8"/>
    <w:rsid w:val="006E401C"/>
    <w:rsid w:val="0077621B"/>
    <w:rsid w:val="007963CE"/>
    <w:rsid w:val="007D00B3"/>
    <w:rsid w:val="008916B6"/>
    <w:rsid w:val="008E10EB"/>
    <w:rsid w:val="009763C8"/>
    <w:rsid w:val="00A8131A"/>
    <w:rsid w:val="00B769EE"/>
    <w:rsid w:val="00C0534D"/>
    <w:rsid w:val="00C57E43"/>
    <w:rsid w:val="00C72B59"/>
    <w:rsid w:val="00CA5863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09A41577-0463-4657-9967-58B9338E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eshmapun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D5821FB9A84A838F593BCE4CDD2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9EDCF-155D-4C8C-B011-2DF2F23D2DB1}"/>
      </w:docPartPr>
      <w:docPartBody>
        <w:p w:rsidR="00000000" w:rsidRDefault="007F7C87">
          <w:pPr>
            <w:pStyle w:val="E5D5821FB9A84A838F593BCE4CDD215D"/>
          </w:pPr>
          <w:r>
            <w:t>Your Name</w:t>
          </w:r>
        </w:p>
      </w:docPartBody>
    </w:docPart>
    <w:docPart>
      <w:docPartPr>
        <w:name w:val="638833B63BA44DAB99D0F196E7170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B8D94-5545-4C62-8CD9-CAD21E328AB7}"/>
      </w:docPartPr>
      <w:docPartBody>
        <w:p w:rsidR="00000000" w:rsidRDefault="007F7C87">
          <w:pPr>
            <w:pStyle w:val="638833B63BA44DAB99D0F196E717055D"/>
          </w:pPr>
          <w:r>
            <w:t>Education</w:t>
          </w:r>
        </w:p>
      </w:docPartBody>
    </w:docPart>
    <w:docPart>
      <w:docPartPr>
        <w:name w:val="556014AEBBF64202B93BABC90E0D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1E970-85A1-42DD-BDD6-CD1C0995EA01}"/>
      </w:docPartPr>
      <w:docPartBody>
        <w:p w:rsidR="00000000" w:rsidRDefault="007F7C87">
          <w:pPr>
            <w:pStyle w:val="556014AEBBF64202B93BABC90E0D850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87"/>
    <w:rsid w:val="007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5821FB9A84A838F593BCE4CDD215D">
    <w:name w:val="E5D5821FB9A84A838F593BCE4CDD215D"/>
  </w:style>
  <w:style w:type="paragraph" w:customStyle="1" w:styleId="6FC00593FF1B4128BD9EBB9D343685EC">
    <w:name w:val="6FC00593FF1B4128BD9EBB9D343685EC"/>
  </w:style>
  <w:style w:type="paragraph" w:customStyle="1" w:styleId="3BAF442BD4F34699B26E211E94AF8DBF">
    <w:name w:val="3BAF442BD4F34699B26E211E94AF8DBF"/>
  </w:style>
  <w:style w:type="paragraph" w:customStyle="1" w:styleId="73C33CD866414B5694F5B49A91B5FBE9">
    <w:name w:val="73C33CD866414B5694F5B49A91B5FBE9"/>
  </w:style>
  <w:style w:type="paragraph" w:customStyle="1" w:styleId="88C6CBAEB9EA45DBA8867F3EB2445C75">
    <w:name w:val="88C6CBAEB9EA45DBA8867F3EB2445C75"/>
  </w:style>
  <w:style w:type="paragraph" w:customStyle="1" w:styleId="067A5828FB044AC2AAF07461C609654B">
    <w:name w:val="067A5828FB044AC2AAF07461C609654B"/>
  </w:style>
  <w:style w:type="paragraph" w:customStyle="1" w:styleId="4781C94391C049DCA07F394C6471BCA5">
    <w:name w:val="4781C94391C049DCA07F394C6471BCA5"/>
  </w:style>
  <w:style w:type="paragraph" w:customStyle="1" w:styleId="638833B63BA44DAB99D0F196E717055D">
    <w:name w:val="638833B63BA44DAB99D0F196E717055D"/>
  </w:style>
  <w:style w:type="paragraph" w:customStyle="1" w:styleId="7084D864886740778ED8EC66ED1E2A71">
    <w:name w:val="7084D864886740778ED8EC66ED1E2A71"/>
  </w:style>
  <w:style w:type="paragraph" w:customStyle="1" w:styleId="72266D61120A43B895C0B7214D3B8145">
    <w:name w:val="72266D61120A43B895C0B7214D3B8145"/>
  </w:style>
  <w:style w:type="paragraph" w:customStyle="1" w:styleId="B37BEFEFB60C4ED593C483A25C7062E3">
    <w:name w:val="B37BEFEFB60C4ED593C483A25C7062E3"/>
  </w:style>
  <w:style w:type="paragraph" w:customStyle="1" w:styleId="EBE10633BE074830BB05FC7C8DE4DB19">
    <w:name w:val="EBE10633BE074830BB05FC7C8DE4DB19"/>
  </w:style>
  <w:style w:type="paragraph" w:customStyle="1" w:styleId="F2F81A25DC3D4339BFC265038AC1A912">
    <w:name w:val="F2F81A25DC3D4339BFC265038AC1A912"/>
  </w:style>
  <w:style w:type="paragraph" w:customStyle="1" w:styleId="E84A33090B354AAC9E0F4368D56F8D75">
    <w:name w:val="E84A33090B354AAC9E0F4368D56F8D75"/>
  </w:style>
  <w:style w:type="paragraph" w:customStyle="1" w:styleId="5530086F3F8D41F8A18673AA4236A1A4">
    <w:name w:val="5530086F3F8D41F8A18673AA4236A1A4"/>
  </w:style>
  <w:style w:type="paragraph" w:customStyle="1" w:styleId="5C1D82899A3248CABC0AC13AEFFE98AC">
    <w:name w:val="5C1D82899A3248CABC0AC13AEFFE98AC"/>
  </w:style>
  <w:style w:type="paragraph" w:customStyle="1" w:styleId="770FEDFA33034F2A8549916D21F2BA1F">
    <w:name w:val="770FEDFA33034F2A8549916D21F2BA1F"/>
  </w:style>
  <w:style w:type="paragraph" w:customStyle="1" w:styleId="59E1ED5A8D8E4EF8A10648DCC4932E83">
    <w:name w:val="59E1ED5A8D8E4EF8A10648DCC4932E83"/>
  </w:style>
  <w:style w:type="paragraph" w:customStyle="1" w:styleId="477EC8775A7B46B0B65363D9E22967F6">
    <w:name w:val="477EC8775A7B46B0B65363D9E22967F6"/>
  </w:style>
  <w:style w:type="paragraph" w:customStyle="1" w:styleId="841DD5BE4C044BD6810A60BFCBABE01F">
    <w:name w:val="841DD5BE4C044BD6810A60BFCBABE01F"/>
  </w:style>
  <w:style w:type="paragraph" w:customStyle="1" w:styleId="ADB385D3084A4122BAE32BD110E17B9B">
    <w:name w:val="ADB385D3084A4122BAE32BD110E17B9B"/>
  </w:style>
  <w:style w:type="paragraph" w:customStyle="1" w:styleId="122B0748249C46BBA0E6401B0D4402D7">
    <w:name w:val="122B0748249C46BBA0E6401B0D4402D7"/>
  </w:style>
  <w:style w:type="paragraph" w:customStyle="1" w:styleId="818F77F1B75F42A2A1F2DB1632A2FD17">
    <w:name w:val="818F77F1B75F42A2A1F2DB1632A2FD17"/>
  </w:style>
  <w:style w:type="paragraph" w:customStyle="1" w:styleId="CC4F0CD0985D46BFA838B9F2A65C84B1">
    <w:name w:val="CC4F0CD0985D46BFA838B9F2A65C84B1"/>
  </w:style>
  <w:style w:type="paragraph" w:customStyle="1" w:styleId="2041DC544355411ABB41CE1A16385D87">
    <w:name w:val="2041DC544355411ABB41CE1A16385D87"/>
  </w:style>
  <w:style w:type="paragraph" w:customStyle="1" w:styleId="DCDD08CC5DC0484699D2BEA4ED8A03C0">
    <w:name w:val="DCDD08CC5DC0484699D2BEA4ED8A03C0"/>
  </w:style>
  <w:style w:type="paragraph" w:customStyle="1" w:styleId="75B1A3D1F61B4FB8A5E0425C09CA8936">
    <w:name w:val="75B1A3D1F61B4FB8A5E0425C09CA8936"/>
  </w:style>
  <w:style w:type="paragraph" w:customStyle="1" w:styleId="103E49A61B73411595F8D9F7E109794B">
    <w:name w:val="103E49A61B73411595F8D9F7E109794B"/>
  </w:style>
  <w:style w:type="paragraph" w:customStyle="1" w:styleId="556014AEBBF64202B93BABC90E0D8502">
    <w:name w:val="556014AEBBF64202B93BABC90E0D8502"/>
  </w:style>
  <w:style w:type="paragraph" w:customStyle="1" w:styleId="B38597AE156A4FBA9A7AB8A6E3A48915">
    <w:name w:val="B38597AE156A4FBA9A7AB8A6E3A48915"/>
  </w:style>
  <w:style w:type="paragraph" w:customStyle="1" w:styleId="F3083D5D6B4441BBBEA421EC2571E723">
    <w:name w:val="F3083D5D6B4441BBBEA421EC2571E723"/>
  </w:style>
  <w:style w:type="paragraph" w:customStyle="1" w:styleId="C79DA949F6B34FE58A9E235CAE880179">
    <w:name w:val="C79DA949F6B34FE58A9E235CAE880179"/>
  </w:style>
  <w:style w:type="paragraph" w:customStyle="1" w:styleId="E8106792AD0140F3A1DE9E192400C59C">
    <w:name w:val="E8106792AD0140F3A1DE9E192400C59C"/>
  </w:style>
  <w:style w:type="paragraph" w:customStyle="1" w:styleId="5F6A45641E9A4364BFA9A1AF247A5AA7">
    <w:name w:val="5F6A45641E9A4364BFA9A1AF247A5AA7"/>
  </w:style>
  <w:style w:type="paragraph" w:customStyle="1" w:styleId="583EA853E88E483F838973FC0C4B05AA">
    <w:name w:val="583EA853E88E483F838973FC0C4B05AA"/>
  </w:style>
  <w:style w:type="paragraph" w:customStyle="1" w:styleId="550251943F9B47719BDD4ACA7719EDA6">
    <w:name w:val="550251943F9B47719BDD4ACA7719E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Riya</dc:creator>
  <cp:keywords/>
  <dc:description>Reshma Pun</dc:description>
  <cp:lastModifiedBy>Riya</cp:lastModifiedBy>
  <cp:revision>2</cp:revision>
  <cp:lastPrinted>2025-06-03T12:01:00Z</cp:lastPrinted>
  <dcterms:created xsi:type="dcterms:W3CDTF">2025-06-03T11:20:00Z</dcterms:created>
  <dcterms:modified xsi:type="dcterms:W3CDTF">2025-06-03T12:02:00Z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